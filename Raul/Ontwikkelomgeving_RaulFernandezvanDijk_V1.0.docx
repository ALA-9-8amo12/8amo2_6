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C726" w14:textId="68EC1270" w:rsidR="0099241B" w:rsidRPr="00834B5B" w:rsidRDefault="009B0F04" w:rsidP="00C6067A">
      <w:pPr>
        <w:pStyle w:val="Title"/>
        <w:rPr>
          <w:lang w:val="en-US"/>
        </w:rPr>
      </w:pPr>
      <w:proofErr w:type="spellStart"/>
      <w:r>
        <w:rPr>
          <w:lang w:val="en-US"/>
        </w:rPr>
        <w:t>Ontwikkelomgeving</w:t>
      </w:r>
      <w:proofErr w:type="spellEnd"/>
    </w:p>
    <w:p w14:paraId="371AE016" w14:textId="77777777" w:rsidR="00C6067A" w:rsidRDefault="00C6067A" w:rsidP="00C6067A">
      <w:r>
        <w:rPr>
          <w:noProof/>
        </w:rPr>
        <w:drawing>
          <wp:inline distT="0" distB="0" distL="0" distR="0" wp14:anchorId="5630A342" wp14:editId="22F402AE">
            <wp:extent cx="5729605" cy="516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7952" w14:textId="77777777" w:rsidR="00C6067A" w:rsidRDefault="00C6067A" w:rsidP="00C6067A"/>
    <w:p w14:paraId="0F2203A7" w14:textId="77777777" w:rsidR="00C6067A" w:rsidRDefault="00C6067A" w:rsidP="00C6067A"/>
    <w:p w14:paraId="26F2CE60" w14:textId="77777777" w:rsidR="00C6067A" w:rsidRDefault="00C6067A" w:rsidP="00C6067A"/>
    <w:p w14:paraId="4BE3EEE6" w14:textId="77777777" w:rsidR="00C6067A" w:rsidRDefault="00C6067A" w:rsidP="00C6067A"/>
    <w:p w14:paraId="0250C5F9" w14:textId="77777777" w:rsidR="00C6067A" w:rsidRDefault="00C6067A" w:rsidP="00C6067A"/>
    <w:p w14:paraId="6FC7A1D1" w14:textId="77777777" w:rsidR="00C6067A" w:rsidRDefault="00C6067A" w:rsidP="00C6067A"/>
    <w:p w14:paraId="5897D041" w14:textId="77777777" w:rsidR="00C6067A" w:rsidRPr="005F2DCC" w:rsidRDefault="00C6067A" w:rsidP="00C6067A">
      <w:pPr>
        <w:rPr>
          <w:lang w:val="nl-NL"/>
        </w:rPr>
      </w:pPr>
      <w:r w:rsidRPr="005F2DCC">
        <w:rPr>
          <w:lang w:val="nl-NL"/>
        </w:rPr>
        <w:t>Namen:</w:t>
      </w:r>
      <w:r w:rsidRPr="005F2DCC">
        <w:rPr>
          <w:lang w:val="nl-NL"/>
        </w:rPr>
        <w:tab/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r w:rsidR="00CF21CD">
        <w:rPr>
          <w:lang w:val="nl-NL"/>
        </w:rPr>
        <w:t>I</w:t>
      </w:r>
      <w:r w:rsidR="005F2DCC" w:rsidRPr="005F2DCC">
        <w:rPr>
          <w:lang w:val="nl-NL"/>
        </w:rPr>
        <w:t xml:space="preserve">lias </w:t>
      </w:r>
      <w:proofErr w:type="spellStart"/>
      <w:r w:rsidR="005F2DCC" w:rsidRPr="005F2DCC">
        <w:rPr>
          <w:lang w:val="nl-NL"/>
        </w:rPr>
        <w:t>Boujibar</w:t>
      </w:r>
      <w:proofErr w:type="spellEnd"/>
      <w:r w:rsidR="005F2DCC" w:rsidRPr="005F2DCC">
        <w:rPr>
          <w:lang w:val="nl-NL"/>
        </w:rPr>
        <w:t xml:space="preserve">, </w:t>
      </w:r>
      <w:r w:rsidR="00CF21CD">
        <w:rPr>
          <w:lang w:val="nl-NL"/>
        </w:rPr>
        <w:t>R</w:t>
      </w:r>
      <w:r w:rsidR="005F2DCC" w:rsidRPr="005F2DCC">
        <w:rPr>
          <w:lang w:val="nl-NL"/>
        </w:rPr>
        <w:t xml:space="preserve">edouan el </w:t>
      </w:r>
      <w:proofErr w:type="spellStart"/>
      <w:r w:rsidR="00CF21CD">
        <w:rPr>
          <w:lang w:val="nl-NL"/>
        </w:rPr>
        <w:t>A</w:t>
      </w:r>
      <w:r w:rsidR="005F2DCC" w:rsidRPr="005F2DCC">
        <w:rPr>
          <w:lang w:val="nl-NL"/>
        </w:rPr>
        <w:t>yadi</w:t>
      </w:r>
      <w:proofErr w:type="spellEnd"/>
      <w:r w:rsidR="005F2DCC" w:rsidRPr="005F2DCC">
        <w:rPr>
          <w:lang w:val="nl-NL"/>
        </w:rPr>
        <w:t>, Raul Fernandez van Dijk</w:t>
      </w:r>
      <w:r w:rsidRPr="005F2DCC">
        <w:rPr>
          <w:lang w:val="nl-NL"/>
        </w:rPr>
        <w:t>]</w:t>
      </w:r>
    </w:p>
    <w:p w14:paraId="531D2BCC" w14:textId="77777777" w:rsidR="00C6067A" w:rsidRPr="005F2DCC" w:rsidRDefault="00C6067A" w:rsidP="00C6067A">
      <w:pPr>
        <w:rPr>
          <w:lang w:val="nl-NL"/>
        </w:rPr>
      </w:pPr>
      <w:r w:rsidRPr="005F2DCC">
        <w:rPr>
          <w:lang w:val="nl-NL"/>
        </w:rPr>
        <w:t>Studiejaar:</w:t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r w:rsidR="005F2DCC">
        <w:rPr>
          <w:lang w:val="nl-NL"/>
        </w:rPr>
        <w:t>2020-2021</w:t>
      </w:r>
      <w:r w:rsidRPr="005F2DCC">
        <w:rPr>
          <w:lang w:val="nl-NL"/>
        </w:rPr>
        <w:t>]</w:t>
      </w:r>
    </w:p>
    <w:p w14:paraId="21261750" w14:textId="77777777" w:rsidR="00C6067A" w:rsidRPr="005F2DCC" w:rsidRDefault="00C6067A" w:rsidP="00C6067A">
      <w:pPr>
        <w:rPr>
          <w:lang w:val="nl-NL"/>
        </w:rPr>
      </w:pPr>
      <w:r w:rsidRPr="005F2DCC">
        <w:rPr>
          <w:lang w:val="nl-NL"/>
        </w:rPr>
        <w:t>Werkgroep:</w:t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r w:rsidR="005F2DCC">
        <w:rPr>
          <w:lang w:val="nl-NL"/>
        </w:rPr>
        <w:t>LO8E-AMO2</w:t>
      </w:r>
      <w:r w:rsidRPr="005F2DCC">
        <w:rPr>
          <w:lang w:val="nl-NL"/>
        </w:rPr>
        <w:t>]</w:t>
      </w:r>
    </w:p>
    <w:p w14:paraId="4D59289C" w14:textId="77777777" w:rsidR="00C6067A" w:rsidRDefault="00C6067A" w:rsidP="00C6067A">
      <w:pPr>
        <w:rPr>
          <w:lang w:val="nl-NL"/>
        </w:rPr>
      </w:pPr>
      <w:r w:rsidRPr="005F2DCC">
        <w:rPr>
          <w:lang w:val="nl-NL"/>
        </w:rPr>
        <w:t xml:space="preserve">Projectleider: </w:t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proofErr w:type="gramStart"/>
      <w:r w:rsidR="007D5BF4">
        <w:rPr>
          <w:lang w:val="nl-NL"/>
        </w:rPr>
        <w:t>M.Boukiour</w:t>
      </w:r>
      <w:proofErr w:type="gramEnd"/>
      <w:r w:rsidR="007D5BF4">
        <w:rPr>
          <w:lang w:val="nl-NL"/>
        </w:rPr>
        <w:t>]</w:t>
      </w:r>
    </w:p>
    <w:p w14:paraId="7077CCA0" w14:textId="77777777" w:rsidR="002762C3" w:rsidRDefault="002762C3" w:rsidP="00C6067A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-903221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1FBCE" w14:textId="77777777" w:rsidR="00745C39" w:rsidRPr="009B0F04" w:rsidRDefault="00EB5255">
          <w:pPr>
            <w:pStyle w:val="TOCHeading"/>
            <w:rPr>
              <w:color w:val="000000" w:themeColor="text1"/>
              <w:sz w:val="44"/>
              <w:szCs w:val="44"/>
              <w:lang w:val="nl-NL"/>
            </w:rPr>
          </w:pPr>
          <w:r w:rsidRPr="009B0F04">
            <w:rPr>
              <w:color w:val="000000" w:themeColor="text1"/>
              <w:sz w:val="44"/>
              <w:szCs w:val="44"/>
              <w:lang w:val="nl-NL"/>
            </w:rPr>
            <w:t>Inhoudsopgave</w:t>
          </w:r>
        </w:p>
        <w:p w14:paraId="6455D40B" w14:textId="77777777" w:rsidR="00CF21CD" w:rsidRDefault="00745C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5659" w:history="1">
            <w:r w:rsidR="00CF21CD" w:rsidRPr="005F4A7C">
              <w:rPr>
                <w:rStyle w:val="Hyperlink"/>
                <w:noProof/>
                <w:lang w:val="nl-NL"/>
              </w:rPr>
              <w:t>Hoofdstuk 1</w:t>
            </w:r>
            <w:r w:rsidR="00CF21CD">
              <w:rPr>
                <w:noProof/>
                <w:webHidden/>
              </w:rPr>
              <w:tab/>
            </w:r>
            <w:r w:rsidR="00CF21CD">
              <w:rPr>
                <w:noProof/>
                <w:webHidden/>
              </w:rPr>
              <w:fldChar w:fldCharType="begin"/>
            </w:r>
            <w:r w:rsidR="00CF21CD">
              <w:rPr>
                <w:noProof/>
                <w:webHidden/>
              </w:rPr>
              <w:instrText xml:space="preserve"> PAGEREF _Toc50105659 \h </w:instrText>
            </w:r>
            <w:r w:rsidR="00CF21CD">
              <w:rPr>
                <w:noProof/>
                <w:webHidden/>
              </w:rPr>
            </w:r>
            <w:r w:rsidR="00CF21CD">
              <w:rPr>
                <w:noProof/>
                <w:webHidden/>
              </w:rPr>
              <w:fldChar w:fldCharType="separate"/>
            </w:r>
            <w:r w:rsidR="00CF21CD">
              <w:rPr>
                <w:noProof/>
                <w:webHidden/>
              </w:rPr>
              <w:t>3</w:t>
            </w:r>
            <w:r w:rsidR="00CF21CD">
              <w:rPr>
                <w:noProof/>
                <w:webHidden/>
              </w:rPr>
              <w:fldChar w:fldCharType="end"/>
            </w:r>
          </w:hyperlink>
        </w:p>
        <w:p w14:paraId="4BB48B67" w14:textId="77777777" w:rsidR="00745C39" w:rsidRDefault="00745C3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54CD5A" w14:textId="77777777" w:rsidR="00745C39" w:rsidRPr="00070D67" w:rsidRDefault="002762C3" w:rsidP="00070D67">
      <w:pPr>
        <w:pStyle w:val="Heading1"/>
      </w:pPr>
      <w:r>
        <w:br w:type="page"/>
      </w:r>
    </w:p>
    <w:p w14:paraId="1856D4DB" w14:textId="2B5E80FC" w:rsidR="008159D8" w:rsidRDefault="008159D8" w:rsidP="00070D67">
      <w:pPr>
        <w:pStyle w:val="Heading1"/>
        <w:rPr>
          <w:color w:val="000000" w:themeColor="text1"/>
          <w:sz w:val="44"/>
          <w:szCs w:val="44"/>
          <w:lang w:val="nl-NL"/>
        </w:rPr>
      </w:pPr>
      <w:r>
        <w:rPr>
          <w:color w:val="000000" w:themeColor="text1"/>
          <w:sz w:val="44"/>
          <w:szCs w:val="44"/>
          <w:lang w:val="nl-NL"/>
        </w:rPr>
        <w:lastRenderedPageBreak/>
        <w:t>Benodigde hardware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4A93" w:rsidRPr="00BC4A93" w14:paraId="709ABAF6" w14:textId="77777777" w:rsidTr="00BC4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465C3B" w14:textId="2831382F" w:rsidR="00BC4A93" w:rsidRPr="00BC4A93" w:rsidRDefault="00BC4A93">
            <w:pPr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Apparaat</w:t>
            </w:r>
          </w:p>
        </w:tc>
        <w:tc>
          <w:tcPr>
            <w:tcW w:w="4508" w:type="dxa"/>
          </w:tcPr>
          <w:p w14:paraId="314CF689" w14:textId="3CE68723" w:rsidR="00BC4A93" w:rsidRPr="00BC4A93" w:rsidRDefault="00BC4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Vereisten</w:t>
            </w:r>
          </w:p>
        </w:tc>
      </w:tr>
      <w:tr w:rsidR="00BC4A93" w:rsidRPr="00BC4A93" w14:paraId="5FFD6D26" w14:textId="77777777" w:rsidTr="00BC4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35D5C" w14:textId="69620F87" w:rsidR="00BC4A93" w:rsidRPr="00BC4A93" w:rsidRDefault="00BC4A93">
            <w:pPr>
              <w:rPr>
                <w:b w:val="0"/>
                <w:bCs w:val="0"/>
                <w:color w:val="000000" w:themeColor="text1"/>
                <w:lang w:val="nl-NL"/>
              </w:rPr>
            </w:pPr>
            <w:r>
              <w:rPr>
                <w:b w:val="0"/>
                <w:bCs w:val="0"/>
                <w:color w:val="000000" w:themeColor="text1"/>
                <w:lang w:val="nl-NL"/>
              </w:rPr>
              <w:t>Operating software (os)</w:t>
            </w:r>
          </w:p>
        </w:tc>
        <w:tc>
          <w:tcPr>
            <w:tcW w:w="4508" w:type="dxa"/>
          </w:tcPr>
          <w:p w14:paraId="6498B623" w14:textId="77777777" w:rsidR="00BC4A93" w:rsidRDefault="00B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Minimaal Windows 7 (64bit) of</w:t>
            </w:r>
          </w:p>
          <w:p w14:paraId="4B218523" w14:textId="53DEA944" w:rsidR="00BC4A93" w:rsidRPr="00BC4A93" w:rsidRDefault="00B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Mac OS X 10.10 (Yosemite)</w:t>
            </w:r>
          </w:p>
        </w:tc>
      </w:tr>
      <w:tr w:rsidR="00BC4A93" w:rsidRPr="00BC4A93" w14:paraId="76F0451A" w14:textId="77777777" w:rsidTr="00BC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51380E" w14:textId="1900BC4D" w:rsidR="00BC4A93" w:rsidRPr="00BC4A93" w:rsidRDefault="00BC4A93">
            <w:pPr>
              <w:rPr>
                <w:b w:val="0"/>
                <w:bCs w:val="0"/>
                <w:color w:val="000000" w:themeColor="text1"/>
                <w:lang w:val="nl-NL"/>
              </w:rPr>
            </w:pPr>
            <w:r>
              <w:rPr>
                <w:b w:val="0"/>
                <w:bCs w:val="0"/>
                <w:color w:val="000000" w:themeColor="text1"/>
                <w:lang w:val="nl-NL"/>
              </w:rPr>
              <w:t>Computer</w:t>
            </w:r>
          </w:p>
        </w:tc>
        <w:tc>
          <w:tcPr>
            <w:tcW w:w="4508" w:type="dxa"/>
          </w:tcPr>
          <w:p w14:paraId="3B5A5476" w14:textId="78DD7688" w:rsidR="00BC4A93" w:rsidRDefault="00B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Minimaal 4 GB RAM,</w:t>
            </w:r>
          </w:p>
          <w:p w14:paraId="46B3A33F" w14:textId="75CDF557" w:rsidR="00BC4A93" w:rsidRDefault="00B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2 GB harde schijf opslag beschikbaarheid en</w:t>
            </w:r>
          </w:p>
          <w:p w14:paraId="7EE01E1D" w14:textId="2FB9E156" w:rsidR="00BC4A93" w:rsidRPr="00BC4A93" w:rsidRDefault="00B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1280x800 scherm resolutie</w:t>
            </w:r>
          </w:p>
        </w:tc>
      </w:tr>
      <w:tr w:rsidR="00BC4A93" w:rsidRPr="00BC4A93" w14:paraId="04029E7A" w14:textId="77777777" w:rsidTr="00BC4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7FF56" w14:textId="77777777" w:rsidR="00BC4A93" w:rsidRPr="00BC4A93" w:rsidRDefault="00BC4A93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4508" w:type="dxa"/>
          </w:tcPr>
          <w:p w14:paraId="342B810D" w14:textId="77777777" w:rsidR="00BC4A93" w:rsidRPr="00BC4A93" w:rsidRDefault="00B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</w:p>
        </w:tc>
      </w:tr>
      <w:tr w:rsidR="00BC4A93" w:rsidRPr="00BC4A93" w14:paraId="1844AD7B" w14:textId="77777777" w:rsidTr="00BC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865E1F" w14:textId="77777777" w:rsidR="00BC4A93" w:rsidRPr="00BC4A93" w:rsidRDefault="00BC4A93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4508" w:type="dxa"/>
          </w:tcPr>
          <w:p w14:paraId="04D5C71F" w14:textId="77777777" w:rsidR="00BC4A93" w:rsidRPr="00BC4A93" w:rsidRDefault="00B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</w:p>
        </w:tc>
      </w:tr>
    </w:tbl>
    <w:p w14:paraId="6386FEAA" w14:textId="77777777" w:rsidR="008159D8" w:rsidRDefault="008159D8">
      <w:pP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nl-NL"/>
        </w:rPr>
      </w:pPr>
      <w:r>
        <w:rPr>
          <w:color w:val="000000" w:themeColor="text1"/>
          <w:sz w:val="44"/>
          <w:szCs w:val="44"/>
          <w:lang w:val="nl-NL"/>
        </w:rPr>
        <w:br w:type="page"/>
      </w:r>
    </w:p>
    <w:p w14:paraId="29A49E6D" w14:textId="47D2A63A" w:rsidR="002762C3" w:rsidRDefault="008159D8" w:rsidP="00070D67">
      <w:pPr>
        <w:pStyle w:val="Heading1"/>
        <w:rPr>
          <w:color w:val="000000" w:themeColor="text1"/>
          <w:sz w:val="44"/>
          <w:szCs w:val="44"/>
          <w:lang w:val="nl-NL"/>
        </w:rPr>
      </w:pPr>
      <w:r>
        <w:rPr>
          <w:color w:val="000000" w:themeColor="text1"/>
          <w:sz w:val="44"/>
          <w:szCs w:val="44"/>
          <w:lang w:val="nl-NL"/>
        </w:rPr>
        <w:lastRenderedPageBreak/>
        <w:t>Benodigde software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48"/>
        <w:gridCol w:w="1607"/>
        <w:gridCol w:w="1170"/>
        <w:gridCol w:w="3891"/>
      </w:tblGrid>
      <w:tr w:rsidR="00BC4A93" w:rsidRPr="00BC4A93" w14:paraId="3D1BEEEF" w14:textId="32E1F138" w:rsidTr="003D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A0C164F" w14:textId="77777777" w:rsidR="00BC4A93" w:rsidRPr="00BC4A93" w:rsidRDefault="00BC4A93" w:rsidP="00492984">
            <w:pPr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Apparaat</w:t>
            </w:r>
          </w:p>
        </w:tc>
        <w:tc>
          <w:tcPr>
            <w:tcW w:w="1607" w:type="dxa"/>
          </w:tcPr>
          <w:p w14:paraId="4D387D0B" w14:textId="4CDF1B1D" w:rsidR="00BC4A93" w:rsidRPr="00BC4A93" w:rsidRDefault="00BC4A93" w:rsidP="00492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Versie</w:t>
            </w:r>
          </w:p>
        </w:tc>
        <w:tc>
          <w:tcPr>
            <w:tcW w:w="1170" w:type="dxa"/>
          </w:tcPr>
          <w:p w14:paraId="6CC0D799" w14:textId="74EAD75F" w:rsidR="00BC4A93" w:rsidRPr="00BC4A93" w:rsidRDefault="00BC4A93" w:rsidP="00492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Installatie</w:t>
            </w:r>
          </w:p>
        </w:tc>
        <w:tc>
          <w:tcPr>
            <w:tcW w:w="3891" w:type="dxa"/>
          </w:tcPr>
          <w:p w14:paraId="20EFB634" w14:textId="3AA69F7E" w:rsidR="00BC4A93" w:rsidRPr="003D24F8" w:rsidRDefault="003D24F8" w:rsidP="00492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Opmerking</w:t>
            </w:r>
          </w:p>
        </w:tc>
      </w:tr>
      <w:tr w:rsidR="00BC4A93" w:rsidRPr="00BC4A93" w14:paraId="393C7BA4" w14:textId="272DBFF6" w:rsidTr="003D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3AA2575" w14:textId="5BDBB1C0" w:rsidR="00BC4A93" w:rsidRPr="00BC4A93" w:rsidRDefault="00BC4A93" w:rsidP="00492984">
            <w:pPr>
              <w:rPr>
                <w:b w:val="0"/>
                <w:bCs w:val="0"/>
                <w:color w:val="000000" w:themeColor="text1"/>
                <w:lang w:val="nl-NL"/>
              </w:rPr>
            </w:pPr>
            <w:r>
              <w:rPr>
                <w:b w:val="0"/>
                <w:bCs w:val="0"/>
                <w:color w:val="000000" w:themeColor="text1"/>
                <w:lang w:val="nl-NL"/>
              </w:rPr>
              <w:t>Windows</w:t>
            </w:r>
          </w:p>
        </w:tc>
        <w:tc>
          <w:tcPr>
            <w:tcW w:w="1607" w:type="dxa"/>
          </w:tcPr>
          <w:p w14:paraId="3004FEDF" w14:textId="261FFF5A" w:rsidR="00BC4A93" w:rsidRPr="00BC4A93" w:rsidRDefault="00BC4A93" w:rsidP="00492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C4A93">
              <w:rPr>
                <w:color w:val="000000" w:themeColor="text1"/>
                <w:lang w:val="nl-NL"/>
              </w:rPr>
              <w:t>7,8,10 (64Bit)</w:t>
            </w:r>
          </w:p>
        </w:tc>
        <w:tc>
          <w:tcPr>
            <w:tcW w:w="1170" w:type="dxa"/>
          </w:tcPr>
          <w:p w14:paraId="02F62D82" w14:textId="667CCF6F" w:rsidR="00BC4A93" w:rsidRPr="00BC4A93" w:rsidRDefault="00BC4A93" w:rsidP="00492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Standaard</w:t>
            </w:r>
            <w:proofErr w:type="spellEnd"/>
          </w:p>
        </w:tc>
        <w:tc>
          <w:tcPr>
            <w:tcW w:w="3891" w:type="dxa"/>
          </w:tcPr>
          <w:p w14:paraId="2129F665" w14:textId="0142D7DA" w:rsidR="00BC4A93" w:rsidRPr="00BC4A93" w:rsidRDefault="005108EC" w:rsidP="00492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n.v.t</w:t>
            </w:r>
          </w:p>
        </w:tc>
      </w:tr>
      <w:tr w:rsidR="00BC4A93" w:rsidRPr="00BC4A93" w14:paraId="2A99E109" w14:textId="61DE32BE" w:rsidTr="003D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0600AE2" w14:textId="635D9036" w:rsidR="00BC4A93" w:rsidRPr="00BC4A93" w:rsidRDefault="00BC4A93" w:rsidP="00492984">
            <w:pPr>
              <w:rPr>
                <w:b w:val="0"/>
                <w:bCs w:val="0"/>
                <w:color w:val="000000" w:themeColor="text1"/>
                <w:lang w:val="nl-NL"/>
              </w:rPr>
            </w:pPr>
            <w:r>
              <w:rPr>
                <w:b w:val="0"/>
                <w:bCs w:val="0"/>
                <w:color w:val="000000" w:themeColor="text1"/>
                <w:lang w:val="nl-NL"/>
              </w:rPr>
              <w:t>Word</w:t>
            </w:r>
          </w:p>
        </w:tc>
        <w:tc>
          <w:tcPr>
            <w:tcW w:w="1607" w:type="dxa"/>
          </w:tcPr>
          <w:p w14:paraId="3C0A5B73" w14:textId="0CC4EA0C" w:rsidR="00BC4A93" w:rsidRDefault="005108EC" w:rsidP="0049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2020</w:t>
            </w:r>
          </w:p>
        </w:tc>
        <w:tc>
          <w:tcPr>
            <w:tcW w:w="1170" w:type="dxa"/>
          </w:tcPr>
          <w:p w14:paraId="79220EAC" w14:textId="178B85A2" w:rsidR="00BC4A93" w:rsidRPr="00BC4A93" w:rsidRDefault="00BC4A93" w:rsidP="0049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891" w:type="dxa"/>
          </w:tcPr>
          <w:p w14:paraId="244D89C1" w14:textId="67845201" w:rsidR="00BC4A93" w:rsidRDefault="005108EC" w:rsidP="0049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Vooral voor gebruik van documentatie.</w:t>
            </w:r>
          </w:p>
        </w:tc>
      </w:tr>
      <w:tr w:rsidR="00BC4A93" w:rsidRPr="00BC4A93" w14:paraId="3238A0B1" w14:textId="4DAA65B6" w:rsidTr="003D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C5AD62E" w14:textId="0294B16D" w:rsidR="00BC4A93" w:rsidRPr="00760E05" w:rsidRDefault="00760E05" w:rsidP="00492984">
            <w:pPr>
              <w:rPr>
                <w:b w:val="0"/>
                <w:bCs w:val="0"/>
                <w:color w:val="000000" w:themeColor="text1"/>
                <w:lang w:val="nl-NL"/>
              </w:rPr>
            </w:pPr>
            <w:r>
              <w:rPr>
                <w:b w:val="0"/>
                <w:bCs w:val="0"/>
                <w:color w:val="000000" w:themeColor="text1"/>
                <w:lang w:val="nl-NL"/>
              </w:rPr>
              <w:t xml:space="preserve">Android </w:t>
            </w:r>
            <w:r w:rsidR="005108EC">
              <w:rPr>
                <w:b w:val="0"/>
                <w:bCs w:val="0"/>
                <w:color w:val="000000" w:themeColor="text1"/>
                <w:lang w:val="nl-NL"/>
              </w:rPr>
              <w:t>S</w:t>
            </w:r>
            <w:r>
              <w:rPr>
                <w:b w:val="0"/>
                <w:bCs w:val="0"/>
                <w:color w:val="000000" w:themeColor="text1"/>
                <w:lang w:val="nl-NL"/>
              </w:rPr>
              <w:t>tudio</w:t>
            </w:r>
          </w:p>
        </w:tc>
        <w:tc>
          <w:tcPr>
            <w:tcW w:w="1607" w:type="dxa"/>
          </w:tcPr>
          <w:p w14:paraId="18F1050D" w14:textId="5B90C0F9" w:rsidR="00BC4A93" w:rsidRPr="00BC4A93" w:rsidRDefault="005108EC" w:rsidP="00492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^4.0.0</w:t>
            </w:r>
          </w:p>
        </w:tc>
        <w:tc>
          <w:tcPr>
            <w:tcW w:w="1170" w:type="dxa"/>
          </w:tcPr>
          <w:p w14:paraId="73D7A096" w14:textId="2D3AAF23" w:rsidR="00BC4A93" w:rsidRPr="00BC4A93" w:rsidRDefault="005108EC" w:rsidP="00492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891" w:type="dxa"/>
          </w:tcPr>
          <w:p w14:paraId="1D0CE497" w14:textId="28EF0F84" w:rsidR="00BC4A93" w:rsidRPr="00BC4A93" w:rsidRDefault="005108EC" w:rsidP="00492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Maken van de app</w:t>
            </w:r>
          </w:p>
        </w:tc>
      </w:tr>
      <w:tr w:rsidR="00BC4A93" w:rsidRPr="00BC4A93" w14:paraId="58F8CB30" w14:textId="12AA36CC" w:rsidTr="003D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1796611" w14:textId="5BB2D1FD" w:rsidR="00BC4A93" w:rsidRPr="005108EC" w:rsidRDefault="005108EC" w:rsidP="00492984">
            <w:pPr>
              <w:rPr>
                <w:b w:val="0"/>
                <w:bCs w:val="0"/>
                <w:color w:val="000000" w:themeColor="text1"/>
                <w:lang w:val="nl-NL"/>
              </w:rPr>
            </w:pPr>
            <w:r>
              <w:rPr>
                <w:b w:val="0"/>
                <w:bCs w:val="0"/>
                <w:color w:val="000000" w:themeColor="text1"/>
                <w:lang w:val="nl-NL"/>
              </w:rPr>
              <w:t>Google Chrome</w:t>
            </w:r>
          </w:p>
        </w:tc>
        <w:tc>
          <w:tcPr>
            <w:tcW w:w="1607" w:type="dxa"/>
          </w:tcPr>
          <w:p w14:paraId="5C85B65F" w14:textId="31765073" w:rsidR="00BC4A93" w:rsidRPr="00BC4A93" w:rsidRDefault="005108EC" w:rsidP="0049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^85.0.0</w:t>
            </w:r>
          </w:p>
        </w:tc>
        <w:tc>
          <w:tcPr>
            <w:tcW w:w="1170" w:type="dxa"/>
          </w:tcPr>
          <w:p w14:paraId="694D63C1" w14:textId="6D566C11" w:rsidR="00BC4A93" w:rsidRPr="00BC4A93" w:rsidRDefault="005108EC" w:rsidP="0049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891" w:type="dxa"/>
          </w:tcPr>
          <w:p w14:paraId="2704DD98" w14:textId="6041AC53" w:rsidR="00BC4A93" w:rsidRPr="00BC4A93" w:rsidRDefault="005108EC" w:rsidP="00492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Opzoeken van bugs of voor hulp</w:t>
            </w:r>
          </w:p>
        </w:tc>
      </w:tr>
      <w:tr w:rsidR="005108EC" w:rsidRPr="00BC4A93" w14:paraId="180A2AAA" w14:textId="77777777" w:rsidTr="003D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131C417" w14:textId="325B68EB" w:rsidR="005108EC" w:rsidRDefault="005108EC" w:rsidP="00492984">
            <w:pPr>
              <w:rPr>
                <w:b w:val="0"/>
                <w:bCs w:val="0"/>
                <w:color w:val="000000" w:themeColor="text1"/>
                <w:lang w:val="nl-NL"/>
              </w:rPr>
            </w:pPr>
            <w:r>
              <w:rPr>
                <w:b w:val="0"/>
                <w:bCs w:val="0"/>
                <w:color w:val="000000" w:themeColor="text1"/>
                <w:lang w:val="nl-NL"/>
              </w:rPr>
              <w:t>Microsoft Teams</w:t>
            </w:r>
          </w:p>
        </w:tc>
        <w:tc>
          <w:tcPr>
            <w:tcW w:w="1607" w:type="dxa"/>
          </w:tcPr>
          <w:p w14:paraId="4D3CA2F6" w14:textId="77777777" w:rsidR="005108EC" w:rsidRDefault="005108EC" w:rsidP="00492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</w:p>
        </w:tc>
        <w:tc>
          <w:tcPr>
            <w:tcW w:w="1170" w:type="dxa"/>
          </w:tcPr>
          <w:p w14:paraId="2A4493D5" w14:textId="7381C95F" w:rsidR="005108EC" w:rsidRDefault="005108EC" w:rsidP="00492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Standaard</w:t>
            </w:r>
          </w:p>
        </w:tc>
        <w:tc>
          <w:tcPr>
            <w:tcW w:w="3891" w:type="dxa"/>
          </w:tcPr>
          <w:p w14:paraId="23E80B67" w14:textId="2DF2B32A" w:rsidR="005108EC" w:rsidRDefault="005108EC" w:rsidP="00492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Zoeken</w:t>
            </w:r>
          </w:p>
        </w:tc>
      </w:tr>
    </w:tbl>
    <w:p w14:paraId="773FEA4A" w14:textId="77777777" w:rsidR="00BC4A93" w:rsidRPr="00BC4A93" w:rsidRDefault="00BC4A93" w:rsidP="00BC4A93">
      <w:pPr>
        <w:rPr>
          <w:lang w:val="nl-NL"/>
        </w:rPr>
      </w:pPr>
    </w:p>
    <w:sectPr w:rsidR="00BC4A93" w:rsidRPr="00BC4A9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E2A06" w14:textId="77777777" w:rsidR="00C71EF0" w:rsidRDefault="00C71EF0" w:rsidP="00A74C64">
      <w:pPr>
        <w:spacing w:after="0" w:line="240" w:lineRule="auto"/>
      </w:pPr>
      <w:r>
        <w:separator/>
      </w:r>
    </w:p>
  </w:endnote>
  <w:endnote w:type="continuationSeparator" w:id="0">
    <w:p w14:paraId="183F8FC6" w14:textId="77777777" w:rsidR="00C71EF0" w:rsidRDefault="00C71EF0" w:rsidP="00A7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03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D9A8D" w14:textId="77777777" w:rsidR="00EC07D7" w:rsidRDefault="00EC07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ED396" w14:textId="77777777" w:rsidR="00EC07D7" w:rsidRDefault="00EC0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FF789" w14:textId="77777777" w:rsidR="00C71EF0" w:rsidRDefault="00C71EF0" w:rsidP="00A74C64">
      <w:pPr>
        <w:spacing w:after="0" w:line="240" w:lineRule="auto"/>
      </w:pPr>
      <w:r>
        <w:separator/>
      </w:r>
    </w:p>
  </w:footnote>
  <w:footnote w:type="continuationSeparator" w:id="0">
    <w:p w14:paraId="0F6931B0" w14:textId="77777777" w:rsidR="00C71EF0" w:rsidRDefault="00C71EF0" w:rsidP="00A74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04"/>
    <w:rsid w:val="00070D67"/>
    <w:rsid w:val="00146E76"/>
    <w:rsid w:val="00195E53"/>
    <w:rsid w:val="00216D1A"/>
    <w:rsid w:val="00272691"/>
    <w:rsid w:val="002762C3"/>
    <w:rsid w:val="00361BDD"/>
    <w:rsid w:val="003D24F8"/>
    <w:rsid w:val="005108EC"/>
    <w:rsid w:val="005A635D"/>
    <w:rsid w:val="005F2DCC"/>
    <w:rsid w:val="00610B22"/>
    <w:rsid w:val="00745C39"/>
    <w:rsid w:val="00760E05"/>
    <w:rsid w:val="007D5BF4"/>
    <w:rsid w:val="008159D8"/>
    <w:rsid w:val="00834B5B"/>
    <w:rsid w:val="008450A5"/>
    <w:rsid w:val="008E2020"/>
    <w:rsid w:val="0099241B"/>
    <w:rsid w:val="009B0F04"/>
    <w:rsid w:val="00A74C64"/>
    <w:rsid w:val="00AE1067"/>
    <w:rsid w:val="00AE2402"/>
    <w:rsid w:val="00B16610"/>
    <w:rsid w:val="00BC4A93"/>
    <w:rsid w:val="00C6067A"/>
    <w:rsid w:val="00C71EF0"/>
    <w:rsid w:val="00CF21CD"/>
    <w:rsid w:val="00D02297"/>
    <w:rsid w:val="00D367F4"/>
    <w:rsid w:val="00D45AFF"/>
    <w:rsid w:val="00E06ED0"/>
    <w:rsid w:val="00EB5255"/>
    <w:rsid w:val="00EC07D7"/>
    <w:rsid w:val="00F55731"/>
    <w:rsid w:val="00F8707C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3F4E"/>
  <w15:chartTrackingRefBased/>
  <w15:docId w15:val="{BDD02E04-E7B9-4A18-8311-FDE42ED0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A93"/>
  </w:style>
  <w:style w:type="paragraph" w:styleId="Heading1">
    <w:name w:val="heading 1"/>
    <w:basedOn w:val="Normal"/>
    <w:next w:val="Normal"/>
    <w:link w:val="Heading1Char"/>
    <w:uiPriority w:val="9"/>
    <w:qFormat/>
    <w:rsid w:val="00276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0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6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6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6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5C3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74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C64"/>
  </w:style>
  <w:style w:type="paragraph" w:styleId="Footer">
    <w:name w:val="footer"/>
    <w:basedOn w:val="Normal"/>
    <w:link w:val="FooterChar"/>
    <w:uiPriority w:val="99"/>
    <w:unhideWhenUsed/>
    <w:rsid w:val="00A74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C64"/>
  </w:style>
  <w:style w:type="table" w:styleId="TableGrid">
    <w:name w:val="Table Grid"/>
    <w:basedOn w:val="TableNormal"/>
    <w:uiPriority w:val="39"/>
    <w:rsid w:val="00BC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C4A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C4A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C4A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tje\Desktop\Project\WordSjabloon_RaulFernandezvanDijk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3107-2AC6-4EAB-A834-FB7B0475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WordSjabloon_RaulFernandezvanDijk_v1.0</Template>
  <TotalTime>22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Fernandez van Dijk</dc:creator>
  <cp:keywords/>
  <dc:description/>
  <cp:lastModifiedBy>Raul Fernandez Van Dijk</cp:lastModifiedBy>
  <cp:revision>5</cp:revision>
  <dcterms:created xsi:type="dcterms:W3CDTF">2020-09-21T07:14:00Z</dcterms:created>
  <dcterms:modified xsi:type="dcterms:W3CDTF">2020-09-21T07:36:00Z</dcterms:modified>
</cp:coreProperties>
</file>