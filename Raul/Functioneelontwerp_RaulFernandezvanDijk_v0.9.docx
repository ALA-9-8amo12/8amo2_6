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C6FB" w14:textId="5E7BE95F" w:rsidR="0099241B" w:rsidRPr="00834B5B" w:rsidRDefault="00411D67" w:rsidP="00C6067A">
      <w:pPr>
        <w:pStyle w:val="Title"/>
        <w:rPr>
          <w:lang w:val="en-US"/>
        </w:rPr>
      </w:pPr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14:paraId="7493653F" w14:textId="77777777" w:rsidR="00C6067A" w:rsidRDefault="00C6067A" w:rsidP="00C6067A">
      <w:r>
        <w:rPr>
          <w:noProof/>
        </w:rPr>
        <w:drawing>
          <wp:inline distT="0" distB="0" distL="0" distR="0" wp14:anchorId="150834CC" wp14:editId="76DE2FCD">
            <wp:extent cx="572960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876" w14:textId="77777777" w:rsidR="00C6067A" w:rsidRDefault="00C6067A" w:rsidP="00C6067A"/>
    <w:p w14:paraId="77718A54" w14:textId="77777777" w:rsidR="00C6067A" w:rsidRDefault="00C6067A" w:rsidP="00C6067A"/>
    <w:p w14:paraId="59D4B532" w14:textId="77777777" w:rsidR="00C6067A" w:rsidRDefault="00C6067A" w:rsidP="00C6067A"/>
    <w:p w14:paraId="50382298" w14:textId="77777777" w:rsidR="00C6067A" w:rsidRDefault="00C6067A" w:rsidP="00C6067A"/>
    <w:p w14:paraId="1493FC7C" w14:textId="77777777" w:rsidR="00C6067A" w:rsidRDefault="00C6067A" w:rsidP="00C6067A"/>
    <w:p w14:paraId="0C49DDAB" w14:textId="77777777" w:rsidR="00C6067A" w:rsidRDefault="00C6067A" w:rsidP="00C6067A"/>
    <w:p w14:paraId="08C99A94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Namen:</w:t>
      </w:r>
      <w:r w:rsidRPr="005F2DCC">
        <w:rPr>
          <w:lang w:val="nl-NL"/>
        </w:rPr>
        <w:tab/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CF21CD">
        <w:rPr>
          <w:lang w:val="nl-NL"/>
        </w:rPr>
        <w:t>I</w:t>
      </w:r>
      <w:r w:rsidR="005F2DCC" w:rsidRPr="005F2DCC">
        <w:rPr>
          <w:lang w:val="nl-NL"/>
        </w:rPr>
        <w:t xml:space="preserve">lias </w:t>
      </w:r>
      <w:proofErr w:type="spellStart"/>
      <w:r w:rsidR="005F2DCC" w:rsidRPr="005F2DCC">
        <w:rPr>
          <w:lang w:val="nl-NL"/>
        </w:rPr>
        <w:t>Boujibar</w:t>
      </w:r>
      <w:proofErr w:type="spellEnd"/>
      <w:r w:rsidR="005F2DCC" w:rsidRPr="005F2DCC">
        <w:rPr>
          <w:lang w:val="nl-NL"/>
        </w:rPr>
        <w:t xml:space="preserve">, </w:t>
      </w:r>
      <w:r w:rsidR="00CF21CD">
        <w:rPr>
          <w:lang w:val="nl-NL"/>
        </w:rPr>
        <w:t>R</w:t>
      </w:r>
      <w:r w:rsidR="005F2DCC" w:rsidRPr="005F2DCC">
        <w:rPr>
          <w:lang w:val="nl-NL"/>
        </w:rPr>
        <w:t xml:space="preserve">edouan el </w:t>
      </w:r>
      <w:proofErr w:type="spellStart"/>
      <w:r w:rsidR="00CF21CD">
        <w:rPr>
          <w:lang w:val="nl-NL"/>
        </w:rPr>
        <w:t>A</w:t>
      </w:r>
      <w:r w:rsidR="005F2DCC" w:rsidRPr="005F2DCC">
        <w:rPr>
          <w:lang w:val="nl-NL"/>
        </w:rPr>
        <w:t>yadi</w:t>
      </w:r>
      <w:proofErr w:type="spellEnd"/>
      <w:r w:rsidR="005F2DCC" w:rsidRPr="005F2DCC">
        <w:rPr>
          <w:lang w:val="nl-NL"/>
        </w:rPr>
        <w:t>, Raul Fernandez van Dijk</w:t>
      </w:r>
      <w:r w:rsidRPr="005F2DCC">
        <w:rPr>
          <w:lang w:val="nl-NL"/>
        </w:rPr>
        <w:t>]</w:t>
      </w:r>
    </w:p>
    <w:p w14:paraId="393BCEBF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Studiejaar: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2020-2021</w:t>
      </w:r>
      <w:r w:rsidRPr="005F2DCC">
        <w:rPr>
          <w:lang w:val="nl-NL"/>
        </w:rPr>
        <w:t>]</w:t>
      </w:r>
    </w:p>
    <w:p w14:paraId="46774AF4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Werkgroep: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LO8E-AMO2</w:t>
      </w:r>
      <w:r w:rsidRPr="005F2DCC">
        <w:rPr>
          <w:lang w:val="nl-NL"/>
        </w:rPr>
        <w:t>]</w:t>
      </w:r>
    </w:p>
    <w:p w14:paraId="69835D1D" w14:textId="77777777" w:rsidR="00C6067A" w:rsidRDefault="00C6067A" w:rsidP="00C6067A">
      <w:pPr>
        <w:rPr>
          <w:lang w:val="nl-NL"/>
        </w:rPr>
      </w:pPr>
      <w:r w:rsidRPr="005F2DCC">
        <w:rPr>
          <w:lang w:val="nl-NL"/>
        </w:rPr>
        <w:t xml:space="preserve">Projectleider: 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proofErr w:type="spellStart"/>
      <w:proofErr w:type="gramStart"/>
      <w:r w:rsidR="007D5BF4">
        <w:rPr>
          <w:lang w:val="nl-NL"/>
        </w:rPr>
        <w:t>M.Boukiour</w:t>
      </w:r>
      <w:proofErr w:type="spellEnd"/>
      <w:proofErr w:type="gramEnd"/>
      <w:r w:rsidR="007D5BF4">
        <w:rPr>
          <w:lang w:val="nl-NL"/>
        </w:rPr>
        <w:t>]</w:t>
      </w:r>
    </w:p>
    <w:p w14:paraId="6F97FFA4" w14:textId="77777777" w:rsidR="002762C3" w:rsidRDefault="002762C3" w:rsidP="00C6067A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90322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73C2D" w14:textId="77777777" w:rsidR="00745C39" w:rsidRPr="00411D67" w:rsidRDefault="00EB5255">
          <w:pPr>
            <w:pStyle w:val="TOCHeading"/>
            <w:rPr>
              <w:color w:val="000000" w:themeColor="text1"/>
              <w:sz w:val="44"/>
              <w:szCs w:val="44"/>
              <w:lang w:val="nl-NL"/>
            </w:rPr>
          </w:pPr>
          <w:r w:rsidRPr="00411D67">
            <w:rPr>
              <w:color w:val="000000" w:themeColor="text1"/>
              <w:sz w:val="44"/>
              <w:szCs w:val="44"/>
              <w:lang w:val="nl-NL"/>
            </w:rPr>
            <w:t>Inhoudsopgave</w:t>
          </w:r>
        </w:p>
        <w:p w14:paraId="03B64CF3" w14:textId="53755271" w:rsidR="00CE4024" w:rsidRDefault="00745C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065" w:history="1">
            <w:r w:rsidR="00CE4024" w:rsidRPr="00A67D61">
              <w:rPr>
                <w:rStyle w:val="Hyperlink"/>
                <w:noProof/>
                <w:lang w:val="nl-NL"/>
              </w:rPr>
              <w:t>Functionaliteiten</w:t>
            </w:r>
            <w:r w:rsidR="00CE4024">
              <w:rPr>
                <w:noProof/>
                <w:webHidden/>
              </w:rPr>
              <w:tab/>
            </w:r>
            <w:r w:rsidR="00CE4024">
              <w:rPr>
                <w:noProof/>
                <w:webHidden/>
              </w:rPr>
              <w:fldChar w:fldCharType="begin"/>
            </w:r>
            <w:r w:rsidR="00CE4024">
              <w:rPr>
                <w:noProof/>
                <w:webHidden/>
              </w:rPr>
              <w:instrText xml:space="preserve"> PAGEREF _Toc52875065 \h </w:instrText>
            </w:r>
            <w:r w:rsidR="00CE4024">
              <w:rPr>
                <w:noProof/>
                <w:webHidden/>
              </w:rPr>
            </w:r>
            <w:r w:rsidR="00CE4024">
              <w:rPr>
                <w:noProof/>
                <w:webHidden/>
              </w:rPr>
              <w:fldChar w:fldCharType="separate"/>
            </w:r>
            <w:r w:rsidR="00CE4024">
              <w:rPr>
                <w:noProof/>
                <w:webHidden/>
              </w:rPr>
              <w:t>3</w:t>
            </w:r>
            <w:r w:rsidR="00CE4024">
              <w:rPr>
                <w:noProof/>
                <w:webHidden/>
              </w:rPr>
              <w:fldChar w:fldCharType="end"/>
            </w:r>
          </w:hyperlink>
        </w:p>
        <w:p w14:paraId="03B2C60C" w14:textId="49210886" w:rsidR="00CE4024" w:rsidRDefault="00CE4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2875066" w:history="1">
            <w:r w:rsidRPr="00A67D61">
              <w:rPr>
                <w:rStyle w:val="Hyperlink"/>
                <w:noProof/>
                <w:lang w:val="nl-NL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5D93" w14:textId="1413F788" w:rsidR="00CE4024" w:rsidRDefault="00CE4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2875067" w:history="1">
            <w:r w:rsidRPr="00A67D61">
              <w:rPr>
                <w:rStyle w:val="Hyperlink"/>
                <w:noProof/>
                <w:lang w:val="nl-NL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B87B" w14:textId="31D6E8CF" w:rsidR="00CE4024" w:rsidRDefault="00CE4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2875068" w:history="1">
            <w:r w:rsidRPr="00A67D61">
              <w:rPr>
                <w:rStyle w:val="Hyperlink"/>
                <w:noProof/>
                <w:lang w:val="nl-NL"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DFE8" w14:textId="4CC005B3" w:rsidR="00745C39" w:rsidRDefault="00745C39" w:rsidP="00CE4024">
          <w:pPr>
            <w:tabs>
              <w:tab w:val="left" w:pos="977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CE4024">
            <w:rPr>
              <w:b/>
              <w:bCs/>
              <w:noProof/>
            </w:rPr>
            <w:tab/>
          </w:r>
        </w:p>
      </w:sdtContent>
    </w:sdt>
    <w:p w14:paraId="65A285FF" w14:textId="77777777" w:rsidR="00745C39" w:rsidRPr="00070D67" w:rsidRDefault="002762C3" w:rsidP="00070D67">
      <w:pPr>
        <w:pStyle w:val="Heading1"/>
      </w:pPr>
      <w:r>
        <w:br w:type="page"/>
      </w:r>
    </w:p>
    <w:p w14:paraId="26FB62C0" w14:textId="64409981" w:rsidR="007B6C77" w:rsidRDefault="007B6C77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0" w:name="_Toc52875065"/>
      <w:r>
        <w:rPr>
          <w:color w:val="000000" w:themeColor="text1"/>
          <w:sz w:val="44"/>
          <w:szCs w:val="44"/>
          <w:lang w:val="nl-NL"/>
        </w:rPr>
        <w:lastRenderedPageBreak/>
        <w:t>Functionaliteiten</w:t>
      </w:r>
      <w:bookmarkEnd w:id="0"/>
    </w:p>
    <w:p w14:paraId="1D4DD7EF" w14:textId="77777777" w:rsidR="007B6C77" w:rsidRDefault="007B6C77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nl-NL"/>
        </w:rPr>
      </w:pPr>
      <w:r>
        <w:rPr>
          <w:color w:val="000000" w:themeColor="text1"/>
          <w:sz w:val="44"/>
          <w:szCs w:val="44"/>
          <w:lang w:val="nl-NL"/>
        </w:rPr>
        <w:br w:type="page"/>
      </w:r>
    </w:p>
    <w:p w14:paraId="5C7DE17E" w14:textId="481BA0E5" w:rsidR="007B6C77" w:rsidRDefault="007B6C77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1" w:name="_Toc52875066"/>
      <w:r>
        <w:rPr>
          <w:color w:val="000000" w:themeColor="text1"/>
          <w:sz w:val="44"/>
          <w:szCs w:val="44"/>
          <w:lang w:val="nl-NL"/>
        </w:rPr>
        <w:lastRenderedPageBreak/>
        <w:t>Navigatiediagram</w:t>
      </w:r>
      <w:bookmarkEnd w:id="1"/>
    </w:p>
    <w:p w14:paraId="66F83FB7" w14:textId="219902EA" w:rsidR="007B6C77" w:rsidRDefault="005B15FE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nl-NL"/>
        </w:rPr>
      </w:pPr>
      <w:r w:rsidRPr="005B15FE">
        <w:rPr>
          <w:color w:val="000000" w:themeColor="text1"/>
          <w:sz w:val="44"/>
          <w:szCs w:val="44"/>
          <w:lang w:val="nl-NL"/>
        </w:rPr>
        <w:drawing>
          <wp:inline distT="0" distB="0" distL="0" distR="0" wp14:anchorId="061188AD" wp14:editId="69B51B21">
            <wp:extent cx="4904143" cy="3532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3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C77">
        <w:rPr>
          <w:color w:val="000000" w:themeColor="text1"/>
          <w:sz w:val="44"/>
          <w:szCs w:val="44"/>
          <w:lang w:val="nl-NL"/>
        </w:rPr>
        <w:br w:type="page"/>
      </w:r>
    </w:p>
    <w:p w14:paraId="19680F32" w14:textId="188DDF3C" w:rsidR="007B6C77" w:rsidRDefault="007B6C77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2" w:name="_Toc52875067"/>
      <w:r>
        <w:rPr>
          <w:color w:val="000000" w:themeColor="text1"/>
          <w:sz w:val="44"/>
          <w:szCs w:val="44"/>
          <w:lang w:val="nl-NL"/>
        </w:rPr>
        <w:lastRenderedPageBreak/>
        <w:t>Lijst van schermen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3"/>
        <w:gridCol w:w="1189"/>
        <w:gridCol w:w="4293"/>
        <w:gridCol w:w="1281"/>
      </w:tblGrid>
      <w:tr w:rsidR="00CE4024" w:rsidRPr="001C0C80" w14:paraId="1E3F8282" w14:textId="6524AEF2" w:rsidTr="001C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8C948FE" w14:textId="6E852987" w:rsidR="00CE4024" w:rsidRPr="001C0C80" w:rsidRDefault="001C0C80">
            <w:pPr>
              <w:rPr>
                <w:color w:val="000000" w:themeColor="text1"/>
                <w:sz w:val="24"/>
                <w:szCs w:val="24"/>
                <w:lang w:val="nl-NL"/>
              </w:rPr>
            </w:pPr>
            <w:r w:rsidRPr="001C0C80">
              <w:rPr>
                <w:color w:val="000000" w:themeColor="text1"/>
                <w:sz w:val="24"/>
                <w:szCs w:val="24"/>
                <w:lang w:val="nl-NL"/>
              </w:rPr>
              <w:t>Naa</w:t>
            </w:r>
            <w:r>
              <w:rPr>
                <w:color w:val="000000" w:themeColor="text1"/>
                <w:sz w:val="24"/>
                <w:szCs w:val="24"/>
                <w:lang w:val="nl-NL"/>
              </w:rPr>
              <w:t>m pagina</w:t>
            </w:r>
          </w:p>
        </w:tc>
        <w:tc>
          <w:tcPr>
            <w:tcW w:w="1189" w:type="dxa"/>
          </w:tcPr>
          <w:p w14:paraId="4D01F989" w14:textId="055C7AF8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Formulier</w:t>
            </w:r>
          </w:p>
        </w:tc>
        <w:tc>
          <w:tcPr>
            <w:tcW w:w="4293" w:type="dxa"/>
          </w:tcPr>
          <w:p w14:paraId="5FCEDEA0" w14:textId="550678F6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1281" w:type="dxa"/>
          </w:tcPr>
          <w:p w14:paraId="4B587240" w14:textId="3FBC04B4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Afwijkend ontwerp</w:t>
            </w:r>
          </w:p>
        </w:tc>
      </w:tr>
      <w:tr w:rsidR="00CE4024" w:rsidRPr="001C0C80" w14:paraId="32392A6B" w14:textId="1B23D027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057E7BAA" w14:textId="2C2FC27E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  <w:t>Splash</w:t>
            </w:r>
          </w:p>
        </w:tc>
        <w:tc>
          <w:tcPr>
            <w:tcW w:w="1189" w:type="dxa"/>
          </w:tcPr>
          <w:p w14:paraId="605AD257" w14:textId="680336E0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Nee</w:t>
            </w:r>
          </w:p>
        </w:tc>
        <w:tc>
          <w:tcPr>
            <w:tcW w:w="4293" w:type="dxa"/>
          </w:tcPr>
          <w:p w14:paraId="17444C8B" w14:textId="613A4C7C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Weergeeft logo</w:t>
            </w:r>
          </w:p>
        </w:tc>
        <w:tc>
          <w:tcPr>
            <w:tcW w:w="1281" w:type="dxa"/>
          </w:tcPr>
          <w:p w14:paraId="47F525E9" w14:textId="39A78C4A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Ja</w:t>
            </w:r>
          </w:p>
        </w:tc>
      </w:tr>
      <w:tr w:rsidR="00CE4024" w:rsidRPr="001C0C80" w14:paraId="2C1C35B8" w14:textId="22BC28E6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61D0E01" w14:textId="4AF4D858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  <w:t>Menu</w:t>
            </w:r>
          </w:p>
        </w:tc>
        <w:tc>
          <w:tcPr>
            <w:tcW w:w="1189" w:type="dxa"/>
          </w:tcPr>
          <w:p w14:paraId="33AF32FA" w14:textId="2FAA0DBB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Nee</w:t>
            </w:r>
          </w:p>
        </w:tc>
        <w:tc>
          <w:tcPr>
            <w:tcW w:w="4293" w:type="dxa"/>
          </w:tcPr>
          <w:p w14:paraId="634368E6" w14:textId="2D7104D3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 xml:space="preserve">Laat aantal knoppen </w:t>
            </w:r>
            <w:proofErr w:type="gramStart"/>
            <w:r>
              <w:rPr>
                <w:color w:val="000000" w:themeColor="text1"/>
                <w:sz w:val="24"/>
                <w:szCs w:val="24"/>
                <w:lang w:val="nl-NL"/>
              </w:rPr>
              <w:t>zien</w:t>
            </w:r>
            <w:proofErr w:type="gramEnd"/>
            <w:r>
              <w:rPr>
                <w:color w:val="000000" w:themeColor="text1"/>
                <w:sz w:val="24"/>
                <w:szCs w:val="24"/>
                <w:lang w:val="nl-NL"/>
              </w:rPr>
              <w:t xml:space="preserve"> om naartoe te navigeren</w:t>
            </w:r>
          </w:p>
        </w:tc>
        <w:tc>
          <w:tcPr>
            <w:tcW w:w="1281" w:type="dxa"/>
          </w:tcPr>
          <w:p w14:paraId="2779BD73" w14:textId="2054F2BC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Nee</w:t>
            </w:r>
          </w:p>
        </w:tc>
      </w:tr>
      <w:tr w:rsidR="00CE4024" w:rsidRPr="001C0C80" w14:paraId="121AAECA" w14:textId="0465999B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145987A" w14:textId="71CEA7C1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  <w:t>Selecteren categorie</w:t>
            </w:r>
          </w:p>
        </w:tc>
        <w:tc>
          <w:tcPr>
            <w:tcW w:w="1189" w:type="dxa"/>
          </w:tcPr>
          <w:p w14:paraId="75F768D8" w14:textId="54FBEC78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Nee</w:t>
            </w:r>
          </w:p>
        </w:tc>
        <w:tc>
          <w:tcPr>
            <w:tcW w:w="4293" w:type="dxa"/>
          </w:tcPr>
          <w:p w14:paraId="2F7E0F38" w14:textId="7F4E3E0B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Lijst met categorieën</w:t>
            </w:r>
          </w:p>
        </w:tc>
        <w:tc>
          <w:tcPr>
            <w:tcW w:w="1281" w:type="dxa"/>
          </w:tcPr>
          <w:p w14:paraId="48C284F5" w14:textId="020A5518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Nee</w:t>
            </w:r>
          </w:p>
        </w:tc>
      </w:tr>
      <w:tr w:rsidR="00CE4024" w:rsidRPr="001C0C80" w14:paraId="76ADF342" w14:textId="697386F0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4B02DE3" w14:textId="77777777" w:rsidR="00CE4024" w:rsidRPr="001C0C80" w:rsidRDefault="00CE4024">
            <w:pPr>
              <w:rPr>
                <w:b w:val="0"/>
                <w:bCs w:val="0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9" w:type="dxa"/>
          </w:tcPr>
          <w:p w14:paraId="15DD2147" w14:textId="77777777" w:rsidR="00CE4024" w:rsidRPr="001C0C80" w:rsidRDefault="00CE4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93" w:type="dxa"/>
          </w:tcPr>
          <w:p w14:paraId="5F526307" w14:textId="77777777" w:rsidR="00CE4024" w:rsidRPr="001C0C80" w:rsidRDefault="00CE4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81" w:type="dxa"/>
          </w:tcPr>
          <w:p w14:paraId="100CA086" w14:textId="77777777" w:rsidR="00CE4024" w:rsidRPr="001C0C80" w:rsidRDefault="00CE4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</w:tbl>
    <w:p w14:paraId="15B9B16E" w14:textId="7252D850" w:rsidR="007B6C77" w:rsidRPr="001C0C80" w:rsidRDefault="007B6C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nl-NL"/>
        </w:rPr>
      </w:pPr>
      <w:r w:rsidRPr="001C0C80">
        <w:rPr>
          <w:color w:val="000000" w:themeColor="text1"/>
          <w:sz w:val="24"/>
          <w:szCs w:val="24"/>
          <w:lang w:val="nl-NL"/>
        </w:rPr>
        <w:br w:type="page"/>
      </w:r>
    </w:p>
    <w:p w14:paraId="67A74EFB" w14:textId="6F416514" w:rsidR="002762C3" w:rsidRDefault="007B6C77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3" w:name="_Toc52875068"/>
      <w:r>
        <w:rPr>
          <w:color w:val="000000" w:themeColor="text1"/>
          <w:sz w:val="44"/>
          <w:szCs w:val="44"/>
          <w:lang w:val="nl-NL"/>
        </w:rPr>
        <w:lastRenderedPageBreak/>
        <w:t>Schermontwerpen</w:t>
      </w:r>
      <w:bookmarkEnd w:id="3"/>
    </w:p>
    <w:p w14:paraId="3ACF9F63" w14:textId="77777777" w:rsidR="005B15FE" w:rsidRPr="005B15FE" w:rsidRDefault="005B15FE" w:rsidP="005B15FE">
      <w:pPr>
        <w:rPr>
          <w:lang w:val="nl-NL"/>
        </w:rPr>
      </w:pPr>
    </w:p>
    <w:sectPr w:rsidR="005B15FE" w:rsidRPr="005B15FE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6A34" w14:textId="77777777" w:rsidR="00B4429B" w:rsidRDefault="00B4429B" w:rsidP="00A74C64">
      <w:pPr>
        <w:spacing w:after="0" w:line="240" w:lineRule="auto"/>
      </w:pPr>
      <w:r>
        <w:separator/>
      </w:r>
    </w:p>
  </w:endnote>
  <w:endnote w:type="continuationSeparator" w:id="0">
    <w:p w14:paraId="798D72DA" w14:textId="77777777" w:rsidR="00B4429B" w:rsidRDefault="00B4429B" w:rsidP="00A7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0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EAB4C" w14:textId="77777777" w:rsidR="001C0C80" w:rsidRDefault="001C0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E7CAB" w14:textId="77777777" w:rsidR="001C0C80" w:rsidRDefault="001C0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47EE4" w14:textId="77777777" w:rsidR="00B4429B" w:rsidRDefault="00B4429B" w:rsidP="00A74C64">
      <w:pPr>
        <w:spacing w:after="0" w:line="240" w:lineRule="auto"/>
      </w:pPr>
      <w:r>
        <w:separator/>
      </w:r>
    </w:p>
  </w:footnote>
  <w:footnote w:type="continuationSeparator" w:id="0">
    <w:p w14:paraId="6B62E37F" w14:textId="77777777" w:rsidR="00B4429B" w:rsidRDefault="00B4429B" w:rsidP="00A7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67"/>
    <w:rsid w:val="00070D67"/>
    <w:rsid w:val="00146E76"/>
    <w:rsid w:val="00195E53"/>
    <w:rsid w:val="001C0C80"/>
    <w:rsid w:val="00216D1A"/>
    <w:rsid w:val="00272691"/>
    <w:rsid w:val="002762C3"/>
    <w:rsid w:val="00361BDD"/>
    <w:rsid w:val="00411D67"/>
    <w:rsid w:val="005A635D"/>
    <w:rsid w:val="005B15FE"/>
    <w:rsid w:val="005F2DCC"/>
    <w:rsid w:val="00610B22"/>
    <w:rsid w:val="00745C39"/>
    <w:rsid w:val="007B6C77"/>
    <w:rsid w:val="007D5BF4"/>
    <w:rsid w:val="00834B5B"/>
    <w:rsid w:val="008450A5"/>
    <w:rsid w:val="008E2020"/>
    <w:rsid w:val="0099241B"/>
    <w:rsid w:val="009C2F9C"/>
    <w:rsid w:val="00A655FB"/>
    <w:rsid w:val="00A74C64"/>
    <w:rsid w:val="00AE1067"/>
    <w:rsid w:val="00AE2402"/>
    <w:rsid w:val="00B16610"/>
    <w:rsid w:val="00B4429B"/>
    <w:rsid w:val="00C6067A"/>
    <w:rsid w:val="00CE4024"/>
    <w:rsid w:val="00CF21CD"/>
    <w:rsid w:val="00D02297"/>
    <w:rsid w:val="00D367F4"/>
    <w:rsid w:val="00D45AFF"/>
    <w:rsid w:val="00E06ED0"/>
    <w:rsid w:val="00EB5255"/>
    <w:rsid w:val="00EC07D7"/>
    <w:rsid w:val="00ED3379"/>
    <w:rsid w:val="00F8707C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1E74"/>
  <w15:chartTrackingRefBased/>
  <w15:docId w15:val="{92169208-A4B9-40DB-B4F0-44B9E1F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C3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64"/>
  </w:style>
  <w:style w:type="paragraph" w:styleId="Footer">
    <w:name w:val="footer"/>
    <w:basedOn w:val="Normal"/>
    <w:link w:val="Foot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64"/>
  </w:style>
  <w:style w:type="table" w:styleId="TableGrid">
    <w:name w:val="Table Grid"/>
    <w:basedOn w:val="TableNormal"/>
    <w:uiPriority w:val="39"/>
    <w:rsid w:val="00CE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40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je\Desktop\Project\WordSjabloon_RaulFernandezvanD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107-2AC6-4EAB-A834-FB7B0475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WordSjabloon_RaulFernandezvanDijk_v1.0</Template>
  <TotalTime>2926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3</cp:revision>
  <dcterms:created xsi:type="dcterms:W3CDTF">2020-10-05T09:27:00Z</dcterms:created>
  <dcterms:modified xsi:type="dcterms:W3CDTF">2020-10-08T10:35:00Z</dcterms:modified>
</cp:coreProperties>
</file>