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013636" w14:textId="79A75CD3" w:rsidR="0099241B" w:rsidRPr="00834B5B" w:rsidRDefault="00F27DC5" w:rsidP="00C6067A">
      <w:pPr>
        <w:pStyle w:val="Titel"/>
        <w:rPr>
          <w:lang w:val="en-US"/>
        </w:rPr>
      </w:pPr>
      <w:r>
        <w:rPr>
          <w:lang w:val="en-US"/>
        </w:rPr>
        <w:t>Technisch Ontwerp</w:t>
      </w:r>
    </w:p>
    <w:p w14:paraId="0A899561" w14:textId="77777777" w:rsidR="00C6067A" w:rsidRDefault="00C6067A" w:rsidP="00C6067A">
      <w:r>
        <w:rPr>
          <w:noProof/>
        </w:rPr>
        <w:drawing>
          <wp:inline distT="0" distB="0" distL="0" distR="0" wp14:anchorId="32954A25" wp14:editId="244A3094">
            <wp:extent cx="5729605" cy="51676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5167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3462F5" w14:textId="77777777" w:rsidR="00C6067A" w:rsidRDefault="00C6067A" w:rsidP="00C6067A"/>
    <w:p w14:paraId="03C53E1A" w14:textId="77777777" w:rsidR="00C6067A" w:rsidRDefault="00C6067A" w:rsidP="00C6067A"/>
    <w:p w14:paraId="40EC30E7" w14:textId="77777777" w:rsidR="00C6067A" w:rsidRDefault="00C6067A" w:rsidP="00C6067A"/>
    <w:p w14:paraId="401CF65E" w14:textId="77777777" w:rsidR="00C6067A" w:rsidRDefault="00C6067A" w:rsidP="00C6067A"/>
    <w:p w14:paraId="322455EE" w14:textId="77777777" w:rsidR="00C6067A" w:rsidRDefault="00C6067A" w:rsidP="00C6067A"/>
    <w:p w14:paraId="370166E0" w14:textId="77777777" w:rsidR="00C6067A" w:rsidRDefault="00C6067A" w:rsidP="00C6067A"/>
    <w:p w14:paraId="4BD469EE" w14:textId="77777777" w:rsidR="00C6067A" w:rsidRPr="005F2DCC" w:rsidRDefault="00C6067A" w:rsidP="00C6067A">
      <w:r w:rsidRPr="005F2DCC">
        <w:t>Namen:</w:t>
      </w:r>
      <w:r w:rsidRPr="005F2DCC">
        <w:tab/>
      </w:r>
      <w:r w:rsidRPr="005F2DCC">
        <w:tab/>
      </w:r>
      <w:r w:rsidRPr="005F2DCC">
        <w:tab/>
        <w:t>[</w:t>
      </w:r>
      <w:r w:rsidR="00CF21CD">
        <w:t>I</w:t>
      </w:r>
      <w:r w:rsidR="005F2DCC" w:rsidRPr="005F2DCC">
        <w:t xml:space="preserve">lias Boujibar, </w:t>
      </w:r>
      <w:r w:rsidR="00CF21CD">
        <w:t>R</w:t>
      </w:r>
      <w:r w:rsidR="005F2DCC" w:rsidRPr="005F2DCC">
        <w:t xml:space="preserve">edouan el </w:t>
      </w:r>
      <w:r w:rsidR="00CF21CD">
        <w:t>A</w:t>
      </w:r>
      <w:r w:rsidR="005F2DCC" w:rsidRPr="005F2DCC">
        <w:t>yadi, Raul Fernandez van Dijk</w:t>
      </w:r>
      <w:r w:rsidRPr="005F2DCC">
        <w:t>]</w:t>
      </w:r>
    </w:p>
    <w:p w14:paraId="2EF09F09" w14:textId="77777777" w:rsidR="00C6067A" w:rsidRPr="005F2DCC" w:rsidRDefault="00C6067A" w:rsidP="00C6067A">
      <w:r w:rsidRPr="005F2DCC">
        <w:t>Studiejaar:</w:t>
      </w:r>
      <w:r w:rsidRPr="005F2DCC">
        <w:tab/>
      </w:r>
      <w:r w:rsidRPr="005F2DCC">
        <w:tab/>
        <w:t>[</w:t>
      </w:r>
      <w:r w:rsidR="005F2DCC">
        <w:t>2020-2021</w:t>
      </w:r>
      <w:r w:rsidRPr="005F2DCC">
        <w:t>]</w:t>
      </w:r>
    </w:p>
    <w:p w14:paraId="6011F25C" w14:textId="77777777" w:rsidR="00C6067A" w:rsidRPr="005F2DCC" w:rsidRDefault="00C6067A" w:rsidP="00C6067A">
      <w:r w:rsidRPr="005F2DCC">
        <w:t>Werkgroep:</w:t>
      </w:r>
      <w:r w:rsidRPr="005F2DCC">
        <w:tab/>
      </w:r>
      <w:r w:rsidRPr="005F2DCC">
        <w:tab/>
        <w:t>[</w:t>
      </w:r>
      <w:r w:rsidR="005F2DCC">
        <w:t>LO8E-AMO2</w:t>
      </w:r>
      <w:r w:rsidRPr="005F2DCC">
        <w:t>]</w:t>
      </w:r>
    </w:p>
    <w:p w14:paraId="2B8BA850" w14:textId="77777777" w:rsidR="00C6067A" w:rsidRDefault="00C6067A" w:rsidP="00C6067A">
      <w:r w:rsidRPr="005F2DCC">
        <w:t xml:space="preserve">Projectleider: </w:t>
      </w:r>
      <w:r w:rsidRPr="005F2DCC">
        <w:tab/>
      </w:r>
      <w:r w:rsidRPr="005F2DCC">
        <w:tab/>
        <w:t>[</w:t>
      </w:r>
      <w:r w:rsidR="007D5BF4">
        <w:t>M.Boukiour]</w:t>
      </w:r>
    </w:p>
    <w:p w14:paraId="27C4C654" w14:textId="77777777" w:rsidR="002762C3" w:rsidRDefault="002762C3" w:rsidP="00C6067A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nl-NL"/>
        </w:rPr>
        <w:id w:val="-90322181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2F94002" w14:textId="77777777" w:rsidR="00745C39" w:rsidRPr="00F27DC5" w:rsidRDefault="00EB5255">
          <w:pPr>
            <w:pStyle w:val="Kopvaninhoudsopgave"/>
            <w:rPr>
              <w:color w:val="000000" w:themeColor="text1"/>
              <w:sz w:val="44"/>
              <w:szCs w:val="44"/>
              <w:lang w:val="nl-NL"/>
            </w:rPr>
          </w:pPr>
          <w:r w:rsidRPr="00F27DC5">
            <w:rPr>
              <w:color w:val="000000" w:themeColor="text1"/>
              <w:sz w:val="44"/>
              <w:szCs w:val="44"/>
              <w:lang w:val="nl-NL"/>
            </w:rPr>
            <w:t>Inhoudsopgave</w:t>
          </w:r>
        </w:p>
        <w:p w14:paraId="68505684" w14:textId="19C79DAF" w:rsidR="001A2C28" w:rsidRDefault="00745C39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778754" w:history="1">
            <w:r w:rsidR="001A2C28" w:rsidRPr="000C775A">
              <w:rPr>
                <w:rStyle w:val="Hyperlink"/>
                <w:noProof/>
              </w:rPr>
              <w:t>Klassendiagram</w:t>
            </w:r>
            <w:r w:rsidR="001A2C28">
              <w:rPr>
                <w:noProof/>
                <w:webHidden/>
              </w:rPr>
              <w:tab/>
            </w:r>
            <w:r w:rsidR="001A2C28">
              <w:rPr>
                <w:noProof/>
                <w:webHidden/>
              </w:rPr>
              <w:fldChar w:fldCharType="begin"/>
            </w:r>
            <w:r w:rsidR="001A2C28">
              <w:rPr>
                <w:noProof/>
                <w:webHidden/>
              </w:rPr>
              <w:instrText xml:space="preserve"> PAGEREF _Toc52778754 \h </w:instrText>
            </w:r>
            <w:r w:rsidR="001A2C28">
              <w:rPr>
                <w:noProof/>
                <w:webHidden/>
              </w:rPr>
            </w:r>
            <w:r w:rsidR="001A2C28">
              <w:rPr>
                <w:noProof/>
                <w:webHidden/>
              </w:rPr>
              <w:fldChar w:fldCharType="separate"/>
            </w:r>
            <w:r w:rsidR="001A2C28">
              <w:rPr>
                <w:noProof/>
                <w:webHidden/>
              </w:rPr>
              <w:t>3</w:t>
            </w:r>
            <w:r w:rsidR="001A2C28">
              <w:rPr>
                <w:noProof/>
                <w:webHidden/>
              </w:rPr>
              <w:fldChar w:fldCharType="end"/>
            </w:r>
          </w:hyperlink>
        </w:p>
        <w:p w14:paraId="6D13FCDD" w14:textId="472267CD" w:rsidR="001A2C28" w:rsidRDefault="00DF6378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52778755" w:history="1">
            <w:r w:rsidR="001A2C28" w:rsidRPr="000C775A">
              <w:rPr>
                <w:rStyle w:val="Hyperlink"/>
                <w:noProof/>
              </w:rPr>
              <w:t>Entiteit Relatie Diagram (ERD)</w:t>
            </w:r>
            <w:r w:rsidR="001A2C28">
              <w:rPr>
                <w:noProof/>
                <w:webHidden/>
              </w:rPr>
              <w:tab/>
            </w:r>
            <w:r w:rsidR="001A2C28">
              <w:rPr>
                <w:noProof/>
                <w:webHidden/>
              </w:rPr>
              <w:fldChar w:fldCharType="begin"/>
            </w:r>
            <w:r w:rsidR="001A2C28">
              <w:rPr>
                <w:noProof/>
                <w:webHidden/>
              </w:rPr>
              <w:instrText xml:space="preserve"> PAGEREF _Toc52778755 \h </w:instrText>
            </w:r>
            <w:r w:rsidR="001A2C28">
              <w:rPr>
                <w:noProof/>
                <w:webHidden/>
              </w:rPr>
            </w:r>
            <w:r w:rsidR="001A2C28">
              <w:rPr>
                <w:noProof/>
                <w:webHidden/>
              </w:rPr>
              <w:fldChar w:fldCharType="separate"/>
            </w:r>
            <w:r w:rsidR="001A2C28">
              <w:rPr>
                <w:noProof/>
                <w:webHidden/>
              </w:rPr>
              <w:t>4</w:t>
            </w:r>
            <w:r w:rsidR="001A2C28">
              <w:rPr>
                <w:noProof/>
                <w:webHidden/>
              </w:rPr>
              <w:fldChar w:fldCharType="end"/>
            </w:r>
          </w:hyperlink>
        </w:p>
        <w:p w14:paraId="3DC84B9B" w14:textId="32D88E3E" w:rsidR="00745C39" w:rsidRDefault="00745C39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48094942" w14:textId="77777777" w:rsidR="00745C39" w:rsidRPr="00070D67" w:rsidRDefault="002762C3" w:rsidP="00070D67">
      <w:pPr>
        <w:pStyle w:val="Kop1"/>
      </w:pPr>
      <w:r>
        <w:br w:type="page"/>
      </w:r>
    </w:p>
    <w:p w14:paraId="274C3B8D" w14:textId="04B862C1" w:rsidR="001A2C28" w:rsidRDefault="001A2C28" w:rsidP="00070D67">
      <w:pPr>
        <w:pStyle w:val="Kop1"/>
        <w:rPr>
          <w:color w:val="000000" w:themeColor="text1"/>
          <w:sz w:val="44"/>
          <w:szCs w:val="44"/>
        </w:rPr>
      </w:pPr>
      <w:bookmarkStart w:id="0" w:name="_Toc52778754"/>
      <w:r>
        <w:rPr>
          <w:color w:val="000000" w:themeColor="text1"/>
          <w:sz w:val="44"/>
          <w:szCs w:val="44"/>
        </w:rPr>
        <w:lastRenderedPageBreak/>
        <w:t>Klassendiagram</w:t>
      </w:r>
      <w:bookmarkEnd w:id="0"/>
    </w:p>
    <w:p w14:paraId="30B12C54" w14:textId="143497CC" w:rsidR="001A2C28" w:rsidRDefault="00FE3B3C">
      <w:pPr>
        <w:rPr>
          <w:rFonts w:asciiTheme="majorHAnsi" w:eastAsiaTheme="majorEastAsia" w:hAnsiTheme="majorHAnsi" w:cstheme="majorBidi"/>
          <w:color w:val="000000" w:themeColor="text1"/>
          <w:sz w:val="44"/>
          <w:szCs w:val="44"/>
        </w:rPr>
      </w:pPr>
      <w:r w:rsidRPr="00FE3B3C">
        <w:rPr>
          <w:color w:val="000000" w:themeColor="text1"/>
          <w:sz w:val="44"/>
          <w:szCs w:val="44"/>
        </w:rPr>
        <w:drawing>
          <wp:inline distT="0" distB="0" distL="0" distR="0" wp14:anchorId="40B03843" wp14:editId="5769C96C">
            <wp:extent cx="5762625" cy="3387959"/>
            <wp:effectExtent l="0" t="0" r="0" b="3175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83702" cy="3400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2C28">
        <w:rPr>
          <w:color w:val="000000" w:themeColor="text1"/>
          <w:sz w:val="44"/>
          <w:szCs w:val="44"/>
        </w:rPr>
        <w:br w:type="page"/>
      </w:r>
    </w:p>
    <w:p w14:paraId="3F002C83" w14:textId="606E3BBD" w:rsidR="002762C3" w:rsidRDefault="001A2C28" w:rsidP="00070D67">
      <w:pPr>
        <w:pStyle w:val="Kop1"/>
        <w:rPr>
          <w:color w:val="000000" w:themeColor="text1"/>
          <w:sz w:val="44"/>
          <w:szCs w:val="44"/>
        </w:rPr>
      </w:pPr>
      <w:bookmarkStart w:id="1" w:name="_Toc52778755"/>
      <w:r>
        <w:rPr>
          <w:color w:val="000000" w:themeColor="text1"/>
          <w:sz w:val="44"/>
          <w:szCs w:val="44"/>
        </w:rPr>
        <w:lastRenderedPageBreak/>
        <w:t>Entiteit Relatie Diagram (ERD)</w:t>
      </w:r>
      <w:bookmarkEnd w:id="1"/>
    </w:p>
    <w:p w14:paraId="7FF6B220" w14:textId="315748C7" w:rsidR="00000931" w:rsidRPr="00000931" w:rsidRDefault="00000931" w:rsidP="00000931">
      <w:r w:rsidRPr="00000931">
        <w:drawing>
          <wp:inline distT="0" distB="0" distL="0" distR="0" wp14:anchorId="7C8FD70D" wp14:editId="47A3B283">
            <wp:extent cx="5701230" cy="4133850"/>
            <wp:effectExtent l="0" t="0" r="0" b="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1765" cy="4148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0931" w:rsidRPr="00000931">
      <w:footerReference w:type="default" r:id="rId10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6BD994" w14:textId="77777777" w:rsidR="00DF6378" w:rsidRDefault="00DF6378" w:rsidP="00A74C64">
      <w:pPr>
        <w:spacing w:after="0" w:line="240" w:lineRule="auto"/>
      </w:pPr>
      <w:r>
        <w:separator/>
      </w:r>
    </w:p>
  </w:endnote>
  <w:endnote w:type="continuationSeparator" w:id="0">
    <w:p w14:paraId="312F9884" w14:textId="77777777" w:rsidR="00DF6378" w:rsidRDefault="00DF6378" w:rsidP="00A74C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01430300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DA6DEC9" w14:textId="77777777" w:rsidR="00EC07D7" w:rsidRDefault="00EC07D7">
        <w:pPr>
          <w:pStyle w:val="Voettekst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5BD8682" w14:textId="77777777" w:rsidR="00EC07D7" w:rsidRDefault="00EC07D7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889C63" w14:textId="77777777" w:rsidR="00DF6378" w:rsidRDefault="00DF6378" w:rsidP="00A74C64">
      <w:pPr>
        <w:spacing w:after="0" w:line="240" w:lineRule="auto"/>
      </w:pPr>
      <w:r>
        <w:separator/>
      </w:r>
    </w:p>
  </w:footnote>
  <w:footnote w:type="continuationSeparator" w:id="0">
    <w:p w14:paraId="7B912943" w14:textId="77777777" w:rsidR="00DF6378" w:rsidRDefault="00DF6378" w:rsidP="00A74C6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9E6"/>
    <w:rsid w:val="00000931"/>
    <w:rsid w:val="00070D67"/>
    <w:rsid w:val="00146E76"/>
    <w:rsid w:val="00195E53"/>
    <w:rsid w:val="001A2C28"/>
    <w:rsid w:val="00216D1A"/>
    <w:rsid w:val="00272691"/>
    <w:rsid w:val="002762C3"/>
    <w:rsid w:val="002F2AE5"/>
    <w:rsid w:val="00361BDD"/>
    <w:rsid w:val="005048D4"/>
    <w:rsid w:val="005A635D"/>
    <w:rsid w:val="005F2DCC"/>
    <w:rsid w:val="00610B22"/>
    <w:rsid w:val="006D1642"/>
    <w:rsid w:val="00745C39"/>
    <w:rsid w:val="007D5BF4"/>
    <w:rsid w:val="00834B5B"/>
    <w:rsid w:val="008450A5"/>
    <w:rsid w:val="008E2020"/>
    <w:rsid w:val="0099241B"/>
    <w:rsid w:val="00A74C64"/>
    <w:rsid w:val="00AA6501"/>
    <w:rsid w:val="00AE1067"/>
    <w:rsid w:val="00AE2402"/>
    <w:rsid w:val="00B16610"/>
    <w:rsid w:val="00C6067A"/>
    <w:rsid w:val="00CF21CD"/>
    <w:rsid w:val="00D02297"/>
    <w:rsid w:val="00D367F4"/>
    <w:rsid w:val="00D45AFF"/>
    <w:rsid w:val="00DF6378"/>
    <w:rsid w:val="00E06ED0"/>
    <w:rsid w:val="00EB5255"/>
    <w:rsid w:val="00EC07D7"/>
    <w:rsid w:val="00F119E6"/>
    <w:rsid w:val="00F27DC5"/>
    <w:rsid w:val="00F8707C"/>
    <w:rsid w:val="00FD1A5C"/>
    <w:rsid w:val="00FE2F9A"/>
    <w:rsid w:val="00FE3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5C1962"/>
  <w15:chartTrackingRefBased/>
  <w15:docId w15:val="{F00970BF-E61A-451E-958B-B1A92D662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2762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C606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C606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Standaardalinea-lettertype"/>
    <w:uiPriority w:val="99"/>
    <w:unhideWhenUsed/>
    <w:rsid w:val="00C6067A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C6067A"/>
    <w:rPr>
      <w:color w:val="605E5C"/>
      <w:shd w:val="clear" w:color="auto" w:fill="E1DFDD"/>
    </w:rPr>
  </w:style>
  <w:style w:type="character" w:customStyle="1" w:styleId="Kop1Char">
    <w:name w:val="Kop 1 Char"/>
    <w:basedOn w:val="Standaardalinea-lettertype"/>
    <w:link w:val="Kop1"/>
    <w:uiPriority w:val="9"/>
    <w:rsid w:val="002762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2762C3"/>
    <w:pPr>
      <w:outlineLvl w:val="9"/>
    </w:pPr>
    <w:rPr>
      <w:lang w:val="en-US"/>
    </w:rPr>
  </w:style>
  <w:style w:type="paragraph" w:styleId="Inhopg1">
    <w:name w:val="toc 1"/>
    <w:basedOn w:val="Standaard"/>
    <w:next w:val="Standaard"/>
    <w:autoRedefine/>
    <w:uiPriority w:val="39"/>
    <w:unhideWhenUsed/>
    <w:rsid w:val="00745C39"/>
    <w:pPr>
      <w:spacing w:after="100"/>
    </w:pPr>
  </w:style>
  <w:style w:type="paragraph" w:styleId="Koptekst">
    <w:name w:val="header"/>
    <w:basedOn w:val="Standaard"/>
    <w:link w:val="KoptekstChar"/>
    <w:uiPriority w:val="99"/>
    <w:unhideWhenUsed/>
    <w:rsid w:val="00A74C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A74C64"/>
  </w:style>
  <w:style w:type="paragraph" w:styleId="Voettekst">
    <w:name w:val="footer"/>
    <w:basedOn w:val="Standaard"/>
    <w:link w:val="VoettekstChar"/>
    <w:uiPriority w:val="99"/>
    <w:unhideWhenUsed/>
    <w:rsid w:val="00A74C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A74C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otje\Desktop\Project\WordSjabloon_RaulFernandezvanDijk_v1.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2B3107-2AC6-4EAB-A834-FB7B047515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WordSjabloon_RaulFernandezvanDijk_v1.0</Template>
  <TotalTime>23</TotalTime>
  <Pages>4</Pages>
  <Words>68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Fernandez van Dijk</dc:creator>
  <cp:keywords/>
  <dc:description/>
  <cp:lastModifiedBy>Raul Fernandez van Dijk</cp:lastModifiedBy>
  <cp:revision>4</cp:revision>
  <dcterms:created xsi:type="dcterms:W3CDTF">2020-10-29T15:49:00Z</dcterms:created>
  <dcterms:modified xsi:type="dcterms:W3CDTF">2020-10-29T16:11:00Z</dcterms:modified>
</cp:coreProperties>
</file>